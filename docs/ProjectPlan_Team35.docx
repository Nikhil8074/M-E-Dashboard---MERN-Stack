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0E70" w14:textId="77777777" w:rsidR="00D018D8" w:rsidRDefault="00572CB5" w:rsidP="00D018D8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PROJECT PLAN DOCUMENT</w:t>
      </w:r>
    </w:p>
    <w:p w14:paraId="3BC16C74" w14:textId="3B50CA2C" w:rsidR="00303BDF" w:rsidRPr="00D018D8" w:rsidRDefault="00F0027E" w:rsidP="056542FE">
      <w:pPr>
        <w:widowControl w:val="0"/>
        <w:spacing w:before="120" w:after="120"/>
        <w:jc w:val="center"/>
        <w:rPr>
          <w:b/>
          <w:sz w:val="32"/>
          <w:szCs w:val="32"/>
        </w:rPr>
      </w:pPr>
      <w:r w:rsidRPr="056542FE">
        <w:rPr>
          <w:b/>
          <w:sz w:val="32"/>
          <w:szCs w:val="32"/>
        </w:rPr>
        <w:t xml:space="preserve">(Due: </w:t>
      </w:r>
      <w:r w:rsidR="00C56A57" w:rsidRPr="056542FE">
        <w:rPr>
          <w:b/>
          <w:sz w:val="32"/>
          <w:szCs w:val="32"/>
        </w:rPr>
        <w:t>31</w:t>
      </w:r>
      <w:r w:rsidR="00C56A57" w:rsidRPr="056542FE">
        <w:rPr>
          <w:b/>
          <w:sz w:val="32"/>
          <w:szCs w:val="32"/>
          <w:vertAlign w:val="superscript"/>
        </w:rPr>
        <w:t>st</w:t>
      </w:r>
      <w:r w:rsidR="00C56A57" w:rsidRPr="056542FE">
        <w:rPr>
          <w:b/>
          <w:sz w:val="32"/>
          <w:szCs w:val="32"/>
        </w:rPr>
        <w:t xml:space="preserve"> Janu</w:t>
      </w:r>
      <w:r w:rsidR="00243114" w:rsidRPr="056542FE">
        <w:rPr>
          <w:b/>
          <w:sz w:val="32"/>
          <w:szCs w:val="32"/>
        </w:rPr>
        <w:t>ary</w:t>
      </w:r>
      <w:r w:rsidRPr="056542FE">
        <w:rPr>
          <w:b/>
          <w:sz w:val="32"/>
          <w:szCs w:val="32"/>
        </w:rPr>
        <w:t>)</w:t>
      </w:r>
    </w:p>
    <w:p w14:paraId="7DFA3B83" w14:textId="55590AD2" w:rsidR="056542FE" w:rsidRDefault="056542FE" w:rsidP="056542FE">
      <w:pPr>
        <w:widowControl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7059"/>
      </w:tblGrid>
      <w:tr w:rsidR="00D018D8" w14:paraId="43B9C7CB" w14:textId="77777777" w:rsidTr="00D018D8">
        <w:tc>
          <w:tcPr>
            <w:tcW w:w="1793" w:type="dxa"/>
          </w:tcPr>
          <w:p w14:paraId="066A7AD5" w14:textId="77777777" w:rsidR="00D018D8" w:rsidRDefault="00F0027E" w:rsidP="00D018D8">
            <w:pPr>
              <w:pStyle w:val="Header"/>
            </w:pPr>
            <w:r>
              <w:t>Project</w:t>
            </w:r>
            <w:r w:rsidR="00D018D8">
              <w:t xml:space="preserve"> number</w:t>
            </w:r>
          </w:p>
        </w:tc>
        <w:tc>
          <w:tcPr>
            <w:tcW w:w="7261" w:type="dxa"/>
          </w:tcPr>
          <w:p w14:paraId="3DF6E4F1" w14:textId="75A1C279" w:rsidR="00D018D8" w:rsidRDefault="1EFAECE5" w:rsidP="1EFAECE5">
            <w:pPr>
              <w:pStyle w:val="Header"/>
              <w:spacing w:line="259" w:lineRule="auto"/>
            </w:pPr>
            <w:r w:rsidRPr="1EFAECE5">
              <w:rPr>
                <w:b/>
                <w:bCs/>
                <w:i/>
                <w:iCs/>
                <w:color w:val="070FA9"/>
                <w:sz w:val="22"/>
                <w:szCs w:val="22"/>
              </w:rPr>
              <w:t>3</w:t>
            </w:r>
          </w:p>
        </w:tc>
      </w:tr>
      <w:tr w:rsidR="00D018D8" w14:paraId="04D14AD3" w14:textId="77777777" w:rsidTr="00D018D8">
        <w:tc>
          <w:tcPr>
            <w:tcW w:w="1793" w:type="dxa"/>
          </w:tcPr>
          <w:p w14:paraId="49329335" w14:textId="77777777" w:rsidR="00D018D8" w:rsidRDefault="00D018D8" w:rsidP="00D018D8">
            <w:pPr>
              <w:pStyle w:val="Header"/>
            </w:pPr>
            <w:r>
              <w:t>Project Title</w:t>
            </w:r>
          </w:p>
        </w:tc>
        <w:tc>
          <w:tcPr>
            <w:tcW w:w="7261" w:type="dxa"/>
          </w:tcPr>
          <w:p w14:paraId="344637A3" w14:textId="09AF6A3E" w:rsidR="00D018D8" w:rsidRDefault="0A2F69EE" w:rsidP="6EE6CBEB">
            <w:pPr>
              <w:pStyle w:val="Header"/>
              <w:spacing w:line="259" w:lineRule="auto"/>
            </w:pPr>
            <w:r w:rsidRPr="0A2F69EE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Monitoring and evaluation </w:t>
            </w:r>
            <w:r w:rsidR="7F8921AC" w:rsidRPr="7F8921AC">
              <w:rPr>
                <w:b/>
                <w:bCs/>
                <w:i/>
                <w:iCs/>
                <w:color w:val="070FA9"/>
                <w:sz w:val="22"/>
                <w:szCs w:val="22"/>
              </w:rPr>
              <w:t>dashboard</w:t>
            </w:r>
          </w:p>
        </w:tc>
      </w:tr>
      <w:tr w:rsidR="00D018D8" w14:paraId="05491D9A" w14:textId="77777777" w:rsidTr="00D018D8">
        <w:tc>
          <w:tcPr>
            <w:tcW w:w="1793" w:type="dxa"/>
          </w:tcPr>
          <w:p w14:paraId="6C3035A0" w14:textId="77777777" w:rsidR="00D018D8" w:rsidRDefault="00D018D8" w:rsidP="00D018D8">
            <w:pPr>
              <w:pStyle w:val="Header"/>
            </w:pPr>
            <w:r>
              <w:t>Document</w:t>
            </w:r>
          </w:p>
        </w:tc>
        <w:tc>
          <w:tcPr>
            <w:tcW w:w="7261" w:type="dxa"/>
          </w:tcPr>
          <w:p w14:paraId="10862514" w14:textId="77777777" w:rsidR="00D018D8" w:rsidRDefault="00D018D8" w:rsidP="00D018D8">
            <w:pPr>
              <w:pStyle w:val="Header"/>
            </w:pPr>
            <w:r>
              <w:t>Project Plan</w:t>
            </w:r>
          </w:p>
        </w:tc>
      </w:tr>
      <w:tr w:rsidR="00D018D8" w14:paraId="63AFADAF" w14:textId="77777777" w:rsidTr="00D018D8">
        <w:tc>
          <w:tcPr>
            <w:tcW w:w="1793" w:type="dxa"/>
          </w:tcPr>
          <w:p w14:paraId="61014C4C" w14:textId="77777777" w:rsidR="00D018D8" w:rsidRDefault="00D018D8" w:rsidP="00D018D8">
            <w:pPr>
              <w:pStyle w:val="Header"/>
            </w:pPr>
            <w:r>
              <w:t>Creation date</w:t>
            </w:r>
          </w:p>
        </w:tc>
        <w:tc>
          <w:tcPr>
            <w:tcW w:w="7261" w:type="dxa"/>
          </w:tcPr>
          <w:p w14:paraId="09D8F806" w14:textId="63769D6E" w:rsidR="00D018D8" w:rsidRDefault="5D1A916B" w:rsidP="1383562B">
            <w:pPr>
              <w:pStyle w:val="Header"/>
              <w:spacing w:line="259" w:lineRule="auto"/>
            </w:pPr>
            <w:r w:rsidRPr="5D1A916B">
              <w:rPr>
                <w:b/>
                <w:bCs/>
                <w:i/>
                <w:iCs/>
                <w:color w:val="070FA9"/>
                <w:sz w:val="22"/>
                <w:szCs w:val="22"/>
              </w:rPr>
              <w:t>2 Feb 2025</w:t>
            </w:r>
          </w:p>
        </w:tc>
      </w:tr>
      <w:tr w:rsidR="00D018D8" w14:paraId="2A125923" w14:textId="77777777" w:rsidTr="00D018D8">
        <w:tc>
          <w:tcPr>
            <w:tcW w:w="1793" w:type="dxa"/>
          </w:tcPr>
          <w:p w14:paraId="65A6F28E" w14:textId="77777777" w:rsidR="00D018D8" w:rsidRDefault="00D018D8" w:rsidP="00D018D8">
            <w:pPr>
              <w:pStyle w:val="Header"/>
            </w:pPr>
            <w:r>
              <w:t>Created By</w:t>
            </w:r>
          </w:p>
        </w:tc>
        <w:tc>
          <w:tcPr>
            <w:tcW w:w="7261" w:type="dxa"/>
          </w:tcPr>
          <w:p w14:paraId="50B42593" w14:textId="257803BB" w:rsidR="00D018D8" w:rsidRDefault="10D9BA8D" w:rsidP="2B3B468A">
            <w:pPr>
              <w:pStyle w:val="Header"/>
              <w:spacing w:line="259" w:lineRule="auto"/>
              <w:rPr>
                <w:b/>
                <w:i/>
                <w:color w:val="070FA9"/>
                <w:sz w:val="22"/>
                <w:szCs w:val="22"/>
              </w:rPr>
            </w:pPr>
            <w:r w:rsidRPr="10D9BA8D">
              <w:rPr>
                <w:b/>
                <w:bCs/>
                <w:i/>
                <w:iCs/>
                <w:color w:val="070FA9"/>
                <w:sz w:val="22"/>
                <w:szCs w:val="22"/>
              </w:rPr>
              <w:t>Anvithraj</w:t>
            </w:r>
            <w:r w:rsidR="6070EC8D" w:rsidRPr="6070EC8D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 Reddy Basani</w:t>
            </w:r>
            <w:r w:rsidR="54C39ABE" w:rsidRPr="54C39ABE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 </w:t>
            </w:r>
            <w:r w:rsidR="730645B8" w:rsidRPr="730645B8">
              <w:rPr>
                <w:b/>
                <w:bCs/>
                <w:i/>
                <w:iCs/>
                <w:color w:val="070FA9"/>
                <w:sz w:val="22"/>
                <w:szCs w:val="22"/>
              </w:rPr>
              <w:t>(creator and contributor</w:t>
            </w:r>
            <w:r w:rsidR="23D58783" w:rsidRPr="23D58783">
              <w:rPr>
                <w:b/>
                <w:bCs/>
                <w:i/>
                <w:iCs/>
                <w:color w:val="070FA9"/>
                <w:sz w:val="22"/>
                <w:szCs w:val="22"/>
              </w:rPr>
              <w:t>),</w:t>
            </w:r>
            <w:r w:rsidR="1909D3C0" w:rsidRPr="1909D3C0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 Gautam </w:t>
            </w:r>
            <w:r w:rsidR="34CC84B3" w:rsidRPr="34CC84B3">
              <w:rPr>
                <w:b/>
                <w:bCs/>
                <w:i/>
                <w:iCs/>
                <w:color w:val="070FA9"/>
                <w:sz w:val="22"/>
                <w:szCs w:val="22"/>
              </w:rPr>
              <w:t>Bhetanabhotla</w:t>
            </w:r>
            <w:r w:rsidR="23D58783" w:rsidRPr="23D58783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 (contributor)</w:t>
            </w:r>
          </w:p>
        </w:tc>
      </w:tr>
      <w:tr w:rsidR="00D018D8" w14:paraId="59501977" w14:textId="77777777" w:rsidTr="00D018D8">
        <w:tc>
          <w:tcPr>
            <w:tcW w:w="1793" w:type="dxa"/>
          </w:tcPr>
          <w:p w14:paraId="1CF25A4D" w14:textId="77777777" w:rsidR="00D018D8" w:rsidRDefault="00D018D8" w:rsidP="00D018D8">
            <w:pPr>
              <w:pStyle w:val="Header"/>
            </w:pPr>
            <w:r>
              <w:t xml:space="preserve">Client </w:t>
            </w:r>
          </w:p>
        </w:tc>
        <w:tc>
          <w:tcPr>
            <w:tcW w:w="7261" w:type="dxa"/>
          </w:tcPr>
          <w:p w14:paraId="187EF37F" w14:textId="3EB4F65E" w:rsidR="00D018D8" w:rsidRDefault="2DD3D93D" w:rsidP="34CC84B3">
            <w:pPr>
              <w:pStyle w:val="Header"/>
              <w:spacing w:line="259" w:lineRule="auto"/>
            </w:pPr>
            <w:r w:rsidRPr="2DD3D93D">
              <w:rPr>
                <w:b/>
                <w:bCs/>
                <w:i/>
                <w:iCs/>
                <w:color w:val="070FA9"/>
                <w:sz w:val="22"/>
                <w:szCs w:val="22"/>
              </w:rPr>
              <w:t xml:space="preserve">Suma Niveditha, Anusandhan social </w:t>
            </w:r>
            <w:r w:rsidR="678B1B34" w:rsidRPr="678B1B34">
              <w:rPr>
                <w:b/>
                <w:bCs/>
                <w:i/>
                <w:iCs/>
                <w:color w:val="070FA9"/>
                <w:sz w:val="22"/>
                <w:szCs w:val="22"/>
              </w:rPr>
              <w:t>consultants LLP</w:t>
            </w:r>
          </w:p>
        </w:tc>
      </w:tr>
    </w:tbl>
    <w:p w14:paraId="70EDCB43" w14:textId="77777777" w:rsidR="00594004" w:rsidRDefault="00594004" w:rsidP="00A52054">
      <w:pPr>
        <w:pStyle w:val="Heading1"/>
        <w:spacing w:before="120" w:after="120"/>
      </w:pPr>
      <w:r>
        <w:t xml:space="preserve">Brief problem statement </w:t>
      </w:r>
    </w:p>
    <w:p w14:paraId="6D9BABCB" w14:textId="73C9B519" w:rsidR="00594004" w:rsidRPr="00D02E23" w:rsidRDefault="008F7B3C" w:rsidP="00A52054">
      <w:pPr>
        <w:pStyle w:val="BodyText2"/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Creation of an M&amp;E (Monitoring and Evaluation) dashboard</w:t>
      </w:r>
      <w:r w:rsidR="00E37722">
        <w:rPr>
          <w:rFonts w:ascii="Times New Roman" w:hAnsi="Times New Roman"/>
          <w:i w:val="0"/>
          <w:sz w:val="22"/>
          <w:szCs w:val="22"/>
        </w:rPr>
        <w:t xml:space="preserve"> for the Anusandhan team, that will </w:t>
      </w:r>
      <w:r w:rsidR="002A44A7" w:rsidRPr="002A44A7">
        <w:rPr>
          <w:rFonts w:ascii="Times New Roman" w:hAnsi="Times New Roman"/>
          <w:i w:val="0"/>
          <w:sz w:val="22"/>
          <w:szCs w:val="22"/>
        </w:rPr>
        <w:t xml:space="preserve">track the progress of social projects undertaken </w:t>
      </w:r>
      <w:r w:rsidR="002A44A7">
        <w:rPr>
          <w:rFonts w:ascii="Times New Roman" w:hAnsi="Times New Roman"/>
          <w:i w:val="0"/>
          <w:sz w:val="22"/>
          <w:szCs w:val="22"/>
        </w:rPr>
        <w:t xml:space="preserve">by them </w:t>
      </w:r>
      <w:r w:rsidR="002A44A7" w:rsidRPr="002A44A7">
        <w:rPr>
          <w:rFonts w:ascii="Times New Roman" w:hAnsi="Times New Roman"/>
          <w:i w:val="0"/>
          <w:sz w:val="22"/>
          <w:szCs w:val="22"/>
        </w:rPr>
        <w:t>on behalf of various MNCs and organizations.</w:t>
      </w:r>
      <w:r w:rsidR="00B35138">
        <w:rPr>
          <w:rFonts w:ascii="Times New Roman" w:hAnsi="Times New Roman"/>
          <w:i w:val="0"/>
          <w:sz w:val="22"/>
          <w:szCs w:val="22"/>
        </w:rPr>
        <w:t xml:space="preserve"> The dashboard will </w:t>
      </w:r>
      <w:r w:rsidR="004B02A3" w:rsidRPr="004B02A3">
        <w:rPr>
          <w:rFonts w:ascii="Times New Roman" w:hAnsi="Times New Roman"/>
          <w:i w:val="0"/>
          <w:sz w:val="22"/>
          <w:szCs w:val="22"/>
        </w:rPr>
        <w:t>display key project details, including timelines, budgets, indicators, and milestones to showcase progress</w:t>
      </w:r>
      <w:r w:rsidR="004B02A3">
        <w:rPr>
          <w:rFonts w:ascii="Times New Roman" w:hAnsi="Times New Roman"/>
          <w:i w:val="0"/>
          <w:sz w:val="22"/>
          <w:szCs w:val="22"/>
        </w:rPr>
        <w:t xml:space="preserve">. </w:t>
      </w:r>
      <w:r w:rsidR="00640E69">
        <w:rPr>
          <w:rFonts w:ascii="Times New Roman" w:hAnsi="Times New Roman"/>
          <w:i w:val="0"/>
          <w:sz w:val="22"/>
          <w:szCs w:val="22"/>
        </w:rPr>
        <w:t xml:space="preserve">The dashboard will also allow </w:t>
      </w:r>
      <w:r w:rsidR="00D54555">
        <w:rPr>
          <w:rFonts w:ascii="Times New Roman" w:hAnsi="Times New Roman"/>
          <w:i w:val="0"/>
          <w:sz w:val="22"/>
          <w:szCs w:val="22"/>
        </w:rPr>
        <w:t>users to upload relevant documents and images for each project.</w:t>
      </w:r>
      <w:r w:rsidR="00D54555">
        <w:rPr>
          <w:rFonts w:ascii="Times New Roman" w:hAnsi="Times New Roman"/>
          <w:i w:val="0"/>
          <w:sz w:val="22"/>
          <w:szCs w:val="22"/>
        </w:rPr>
        <w:br/>
      </w:r>
      <w:r w:rsidR="00F729B8" w:rsidRPr="00F729B8">
        <w:rPr>
          <w:rFonts w:ascii="Times New Roman" w:hAnsi="Times New Roman"/>
          <w:i w:val="0"/>
          <w:sz w:val="22"/>
          <w:szCs w:val="22"/>
        </w:rPr>
        <w:t xml:space="preserve">Additionally, a 'comments' feature </w:t>
      </w:r>
      <w:r w:rsidR="00D02CEF">
        <w:rPr>
          <w:rFonts w:ascii="Times New Roman" w:hAnsi="Times New Roman"/>
          <w:i w:val="0"/>
          <w:sz w:val="22"/>
          <w:szCs w:val="22"/>
        </w:rPr>
        <w:t xml:space="preserve">within every project interface </w:t>
      </w:r>
      <w:r w:rsidR="00F729B8" w:rsidRPr="00F729B8">
        <w:rPr>
          <w:rFonts w:ascii="Times New Roman" w:hAnsi="Times New Roman"/>
          <w:i w:val="0"/>
          <w:sz w:val="22"/>
          <w:szCs w:val="22"/>
        </w:rPr>
        <w:t>will enable concise communication between Anusandhan LLP and its clients</w:t>
      </w:r>
      <w:r w:rsidR="00D02CEF">
        <w:rPr>
          <w:rFonts w:ascii="Times New Roman" w:hAnsi="Times New Roman"/>
          <w:i w:val="0"/>
          <w:sz w:val="22"/>
          <w:szCs w:val="22"/>
        </w:rPr>
        <w:t xml:space="preserve"> regarding that project.</w:t>
      </w:r>
    </w:p>
    <w:p w14:paraId="081A7E84" w14:textId="77777777" w:rsidR="00594004" w:rsidRDefault="00073E3E" w:rsidP="00A52054">
      <w:pPr>
        <w:pStyle w:val="Heading1"/>
        <w:spacing w:before="120" w:after="120"/>
      </w:pPr>
      <w:r>
        <w:t>Team Members</w:t>
      </w:r>
    </w:p>
    <w:p w14:paraId="7B74337D" w14:textId="55158CB9" w:rsidR="00594004" w:rsidRDefault="003C347D" w:rsidP="0050140C">
      <w:pPr>
        <w:pStyle w:val="BodyText2"/>
        <w:numPr>
          <w:ilvl w:val="0"/>
          <w:numId w:val="7"/>
        </w:numPr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Anvithraj Reddy Basani</w:t>
      </w:r>
    </w:p>
    <w:p w14:paraId="28411868" w14:textId="60DF9F89" w:rsidR="003C347D" w:rsidRDefault="003C347D" w:rsidP="0050140C">
      <w:pPr>
        <w:pStyle w:val="BodyText2"/>
        <w:numPr>
          <w:ilvl w:val="0"/>
          <w:numId w:val="7"/>
        </w:numPr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Gautam Bh</w:t>
      </w:r>
      <w:r w:rsidR="00747836">
        <w:rPr>
          <w:rFonts w:ascii="Times New Roman" w:hAnsi="Times New Roman"/>
          <w:i w:val="0"/>
          <w:sz w:val="22"/>
          <w:szCs w:val="22"/>
        </w:rPr>
        <w:t>etanabhotla</w:t>
      </w:r>
    </w:p>
    <w:p w14:paraId="25570E96" w14:textId="2130E004" w:rsidR="00747836" w:rsidRDefault="00747836" w:rsidP="0050140C">
      <w:pPr>
        <w:pStyle w:val="BodyText2"/>
        <w:numPr>
          <w:ilvl w:val="0"/>
          <w:numId w:val="7"/>
        </w:numPr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Nikhil Repala</w:t>
      </w:r>
    </w:p>
    <w:p w14:paraId="314B8740" w14:textId="6CA33914" w:rsidR="00747836" w:rsidRDefault="00747836" w:rsidP="0050140C">
      <w:pPr>
        <w:pStyle w:val="BodyText2"/>
        <w:numPr>
          <w:ilvl w:val="0"/>
          <w:numId w:val="7"/>
        </w:numPr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Pallamreddy Naga Venkata Viswas Reddy</w:t>
      </w:r>
    </w:p>
    <w:p w14:paraId="01B528E7" w14:textId="3F59F0C6" w:rsidR="000C0484" w:rsidRPr="00BB5E7A" w:rsidRDefault="000C0484" w:rsidP="0050140C">
      <w:pPr>
        <w:pStyle w:val="BodyText2"/>
        <w:numPr>
          <w:ilvl w:val="0"/>
          <w:numId w:val="7"/>
        </w:numPr>
        <w:spacing w:after="120"/>
        <w:jc w:val="left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Saubhanik Chau</w:t>
      </w:r>
      <w:r w:rsidR="00745581">
        <w:rPr>
          <w:rFonts w:ascii="Times New Roman" w:hAnsi="Times New Roman"/>
          <w:i w:val="0"/>
          <w:sz w:val="22"/>
          <w:szCs w:val="22"/>
        </w:rPr>
        <w:t>dhuri</w:t>
      </w:r>
    </w:p>
    <w:p w14:paraId="33E842B0" w14:textId="77777777" w:rsidR="0021039A" w:rsidRDefault="0021039A" w:rsidP="0021039A">
      <w:pPr>
        <w:pStyle w:val="Heading1"/>
        <w:spacing w:before="120" w:after="120"/>
      </w:pPr>
      <w:r>
        <w:t>Team Communication</w:t>
      </w:r>
    </w:p>
    <w:p w14:paraId="780A8463" w14:textId="5A66FA9F" w:rsidR="43403979" w:rsidRDefault="60316B30" w:rsidP="60316B30">
      <w:pPr>
        <w:spacing w:after="120" w:line="259" w:lineRule="auto"/>
        <w:jc w:val="left"/>
        <w:rPr>
          <w:rFonts w:ascii="Times New Roman" w:hAnsi="Times New Roman"/>
          <w:b/>
          <w:bCs/>
          <w:i/>
          <w:iCs/>
          <w:color w:val="070FA9"/>
          <w:sz w:val="22"/>
          <w:szCs w:val="22"/>
        </w:rPr>
      </w:pPr>
      <w:r w:rsidRPr="60316B30">
        <w:rPr>
          <w:rFonts w:ascii="Times New Roman" w:hAnsi="Times New Roman"/>
          <w:b/>
          <w:bCs/>
          <w:i/>
          <w:iCs/>
          <w:color w:val="070FA9"/>
          <w:sz w:val="22"/>
          <w:szCs w:val="22"/>
        </w:rPr>
        <w:t>Weekly in-person meetings with the client on Wednesdays.  Apart from that, we will communicate with the client and among ourselves on WhatsApp.</w:t>
      </w:r>
    </w:p>
    <w:p w14:paraId="42C82D09" w14:textId="77777777" w:rsidR="00594004" w:rsidRDefault="00073E3E" w:rsidP="00A52054">
      <w:pPr>
        <w:pStyle w:val="Heading1"/>
        <w:spacing w:before="120" w:after="120"/>
      </w:pPr>
      <w:r>
        <w:t>Development Environment</w:t>
      </w:r>
    </w:p>
    <w:p w14:paraId="6CFA933B" w14:textId="53C2321E" w:rsidR="005F3B02" w:rsidRDefault="003A1190" w:rsidP="00A52054">
      <w:pPr>
        <w:spacing w:after="120"/>
        <w:jc w:val="left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IDE – VS Code</w:t>
      </w:r>
    </w:p>
    <w:p w14:paraId="73B88087" w14:textId="29624D50" w:rsidR="00426FAE" w:rsidRDefault="00426FAE" w:rsidP="00A52054">
      <w:pPr>
        <w:spacing w:after="120"/>
        <w:jc w:val="left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Technological Stack </w:t>
      </w:r>
      <w:r w:rsidR="009F08B2">
        <w:rPr>
          <w:rFonts w:ascii="Times New Roman" w:hAnsi="Times New Roman"/>
          <w:iCs/>
          <w:sz w:val="22"/>
          <w:szCs w:val="22"/>
        </w:rPr>
        <w:t>–</w:t>
      </w:r>
      <w:r>
        <w:rPr>
          <w:rFonts w:ascii="Times New Roman" w:hAnsi="Times New Roman"/>
          <w:iCs/>
          <w:sz w:val="22"/>
          <w:szCs w:val="22"/>
        </w:rPr>
        <w:t xml:space="preserve"> MERN</w:t>
      </w:r>
    </w:p>
    <w:p w14:paraId="6FAB6D7A" w14:textId="2481B249" w:rsidR="009F08B2" w:rsidRDefault="009F08B2" w:rsidP="00A52054">
      <w:pPr>
        <w:spacing w:after="120"/>
        <w:jc w:val="left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Collaboration tools </w:t>
      </w:r>
      <w:r w:rsidR="00A95D27">
        <w:rPr>
          <w:rFonts w:ascii="Times New Roman" w:hAnsi="Times New Roman"/>
          <w:iCs/>
          <w:sz w:val="22"/>
          <w:szCs w:val="22"/>
        </w:rPr>
        <w:t>–</w:t>
      </w:r>
      <w:r>
        <w:rPr>
          <w:rFonts w:ascii="Times New Roman" w:hAnsi="Times New Roman"/>
          <w:iCs/>
          <w:sz w:val="22"/>
          <w:szCs w:val="22"/>
        </w:rPr>
        <w:t xml:space="preserve"> </w:t>
      </w:r>
      <w:r w:rsidR="00A95D27">
        <w:rPr>
          <w:rFonts w:ascii="Times New Roman" w:hAnsi="Times New Roman"/>
          <w:iCs/>
          <w:sz w:val="22"/>
          <w:szCs w:val="22"/>
        </w:rPr>
        <w:t xml:space="preserve">Google Meet, </w:t>
      </w:r>
      <w:r w:rsidR="002F1132">
        <w:rPr>
          <w:rFonts w:ascii="Times New Roman" w:hAnsi="Times New Roman"/>
          <w:iCs/>
          <w:sz w:val="22"/>
          <w:szCs w:val="22"/>
        </w:rPr>
        <w:t xml:space="preserve">Mail and WhatsApp </w:t>
      </w:r>
    </w:p>
    <w:p w14:paraId="72D917C8" w14:textId="02A8D5E9" w:rsidR="00CF2047" w:rsidRDefault="00CF2047" w:rsidP="00A52054">
      <w:pPr>
        <w:spacing w:after="120"/>
        <w:jc w:val="left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Documentation Tools </w:t>
      </w:r>
      <w:r w:rsidR="00856AA9">
        <w:rPr>
          <w:rFonts w:ascii="Times New Roman" w:hAnsi="Times New Roman"/>
          <w:iCs/>
          <w:sz w:val="22"/>
          <w:szCs w:val="22"/>
        </w:rPr>
        <w:t>–</w:t>
      </w:r>
      <w:r>
        <w:rPr>
          <w:rFonts w:ascii="Times New Roman" w:hAnsi="Times New Roman"/>
          <w:iCs/>
          <w:sz w:val="22"/>
          <w:szCs w:val="22"/>
        </w:rPr>
        <w:t xml:space="preserve"> </w:t>
      </w:r>
      <w:r w:rsidR="00140D24">
        <w:rPr>
          <w:rFonts w:ascii="Times New Roman" w:hAnsi="Times New Roman"/>
          <w:iCs/>
          <w:sz w:val="22"/>
          <w:szCs w:val="22"/>
        </w:rPr>
        <w:t>M</w:t>
      </w:r>
      <w:r w:rsidR="00856AA9">
        <w:rPr>
          <w:rFonts w:ascii="Times New Roman" w:hAnsi="Times New Roman"/>
          <w:iCs/>
          <w:sz w:val="22"/>
          <w:szCs w:val="22"/>
        </w:rPr>
        <w:t xml:space="preserve">S Word, Markdown, </w:t>
      </w:r>
      <w:r w:rsidR="00F3709D">
        <w:rPr>
          <w:rFonts w:ascii="Times New Roman" w:hAnsi="Times New Roman"/>
          <w:iCs/>
          <w:sz w:val="22"/>
          <w:szCs w:val="22"/>
        </w:rPr>
        <w:t>Notepad (.txt files</w:t>
      </w:r>
      <w:r w:rsidR="004C0F66">
        <w:rPr>
          <w:rFonts w:ascii="Times New Roman" w:hAnsi="Times New Roman"/>
          <w:iCs/>
          <w:sz w:val="22"/>
          <w:szCs w:val="22"/>
        </w:rPr>
        <w:t xml:space="preserve"> – useful for MOMs</w:t>
      </w:r>
      <w:r w:rsidR="00F3709D">
        <w:rPr>
          <w:rFonts w:ascii="Times New Roman" w:hAnsi="Times New Roman"/>
          <w:iCs/>
          <w:sz w:val="22"/>
          <w:szCs w:val="22"/>
        </w:rPr>
        <w:t>)</w:t>
      </w:r>
    </w:p>
    <w:p w14:paraId="3A75E6E3" w14:textId="09A6B1EE" w:rsidR="004E72A6" w:rsidRDefault="02460D59">
      <w:r>
        <w:t xml:space="preserve">API Testing </w:t>
      </w:r>
      <w:r w:rsidR="001A1980">
        <w:t>–</w:t>
      </w:r>
      <w:r>
        <w:t xml:space="preserve"> </w:t>
      </w:r>
      <w:r w:rsidR="66609DBD">
        <w:t>Postman</w:t>
      </w:r>
    </w:p>
    <w:p w14:paraId="41DB92C6" w14:textId="3A236595" w:rsidR="001A1980" w:rsidRDefault="001A1980">
      <w:r>
        <w:t>GUI Design – Figma, Penpot</w:t>
      </w:r>
    </w:p>
    <w:p w14:paraId="3BA17A18" w14:textId="7A5A36E8" w:rsidR="007F5619" w:rsidRPr="00716261" w:rsidRDefault="60316B30" w:rsidP="60316B30">
      <w:pPr>
        <w:spacing w:after="120"/>
        <w:jc w:val="left"/>
        <w:rPr>
          <w:rFonts w:ascii="Times New Roman" w:hAnsi="Times New Roman"/>
          <w:sz w:val="22"/>
          <w:szCs w:val="22"/>
        </w:rPr>
      </w:pPr>
      <w:r w:rsidRPr="60316B30">
        <w:rPr>
          <w:rFonts w:ascii="Times New Roman" w:hAnsi="Times New Roman"/>
          <w:sz w:val="22"/>
          <w:szCs w:val="22"/>
        </w:rPr>
        <w:t>UI Library - DaisyUI</w:t>
      </w:r>
    </w:p>
    <w:p w14:paraId="5480B33E" w14:textId="77777777" w:rsidR="0021039A" w:rsidRDefault="0021039A" w:rsidP="0021039A">
      <w:pPr>
        <w:pStyle w:val="Heading1"/>
        <w:spacing w:before="120" w:after="120"/>
      </w:pPr>
      <w:r>
        <w:t>Milestone Schedule</w:t>
      </w:r>
    </w:p>
    <w:p w14:paraId="68692F42" w14:textId="77777777" w:rsidR="0021039A" w:rsidRDefault="0021039A" w:rsidP="0021039A">
      <w:pPr>
        <w:spacing w:after="120"/>
        <w:jc w:val="left"/>
        <w:rPr>
          <w:rFonts w:ascii="Times New Roman" w:hAnsi="Times New Roman"/>
          <w:iCs/>
          <w:color w:val="070FA9"/>
          <w:sz w:val="22"/>
          <w:szCs w:val="22"/>
        </w:rPr>
      </w:pPr>
      <w:r w:rsidRPr="00316AA8">
        <w:rPr>
          <w:rFonts w:ascii="Times New Roman" w:hAnsi="Times New Roman"/>
          <w:b/>
          <w:i/>
          <w:color w:val="070FA9"/>
          <w:sz w:val="22"/>
          <w:szCs w:val="22"/>
        </w:rPr>
        <w:t>Replace this text and the instructions below with your statement in black.</w:t>
      </w:r>
      <w:r w:rsidRPr="00316AA8">
        <w:rPr>
          <w:rFonts w:ascii="Times New Roman" w:hAnsi="Times New Roman"/>
          <w:i/>
          <w:color w:val="070FA9"/>
          <w:sz w:val="22"/>
          <w:szCs w:val="22"/>
        </w:rPr>
        <w:br/>
      </w:r>
      <w:r w:rsidRPr="00316AA8">
        <w:rPr>
          <w:rFonts w:ascii="Times New Roman" w:hAnsi="Times New Roman"/>
          <w:iCs/>
          <w:color w:val="070FA9"/>
          <w:sz w:val="22"/>
          <w:szCs w:val="22"/>
        </w:rPr>
        <w:t>(</w:t>
      </w:r>
      <w:r>
        <w:rPr>
          <w:rFonts w:ascii="Times New Roman" w:hAnsi="Times New Roman"/>
          <w:iCs/>
          <w:color w:val="070FA9"/>
          <w:sz w:val="22"/>
          <w:szCs w:val="22"/>
        </w:rPr>
        <w:t xml:space="preserve">Generate a high level milestone schedule that will guide your project.  Include both those items that are deliverables </w:t>
      </w:r>
      <w:r w:rsidR="00BE61A1">
        <w:rPr>
          <w:rFonts w:ascii="Times New Roman" w:hAnsi="Times New Roman"/>
          <w:iCs/>
          <w:color w:val="070FA9"/>
          <w:sz w:val="22"/>
          <w:szCs w:val="22"/>
        </w:rPr>
        <w:t xml:space="preserve">(as specified in the syllabus) </w:t>
      </w:r>
      <w:r>
        <w:rPr>
          <w:rFonts w:ascii="Times New Roman" w:hAnsi="Times New Roman"/>
          <w:iCs/>
          <w:color w:val="070FA9"/>
          <w:sz w:val="22"/>
          <w:szCs w:val="22"/>
        </w:rPr>
        <w:t xml:space="preserve">as well as the tasks that you will need to do to </w:t>
      </w:r>
      <w:r w:rsidR="00BE61A1">
        <w:rPr>
          <w:rFonts w:ascii="Times New Roman" w:hAnsi="Times New Roman"/>
          <w:iCs/>
          <w:color w:val="070FA9"/>
          <w:sz w:val="22"/>
          <w:szCs w:val="22"/>
        </w:rPr>
        <w:t>complete those deliverables (e.g., draft complete, code complete, testing complete, etc.</w:t>
      </w:r>
      <w:r>
        <w:rPr>
          <w:rFonts w:ascii="Times New Roman" w:hAnsi="Times New Roman"/>
          <w:iCs/>
          <w:color w:val="070FA9"/>
          <w:sz w:val="22"/>
          <w:szCs w:val="22"/>
        </w:rPr>
        <w:t>)</w:t>
      </w:r>
      <w:r w:rsidR="00450A4E">
        <w:rPr>
          <w:rFonts w:ascii="Times New Roman" w:hAnsi="Times New Roman"/>
          <w:iCs/>
          <w:color w:val="070FA9"/>
          <w:sz w:val="22"/>
          <w:szCs w:val="22"/>
        </w:rPr>
        <w:t>.  For each milestone, identify which release it pertains to.  The first two lines are given as examples.</w:t>
      </w:r>
      <w:r w:rsidR="00280CC5">
        <w:rPr>
          <w:rFonts w:ascii="Times New Roman" w:hAnsi="Times New Roman"/>
          <w:iCs/>
          <w:color w:val="070FA9"/>
          <w:sz w:val="22"/>
          <w:szCs w:val="22"/>
        </w:rPr>
        <w:t>)</w:t>
      </w:r>
    </w:p>
    <w:p w14:paraId="2646D9BC" w14:textId="77777777" w:rsidR="0021039A" w:rsidRPr="0021039A" w:rsidRDefault="0021039A" w:rsidP="0021039A">
      <w:pPr>
        <w:spacing w:after="120"/>
        <w:jc w:val="left"/>
        <w:rPr>
          <w:rFonts w:ascii="Times New Roman" w:hAnsi="Times New Roman"/>
          <w:i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3"/>
        <w:gridCol w:w="1241"/>
        <w:gridCol w:w="1072"/>
        <w:gridCol w:w="1472"/>
      </w:tblGrid>
      <w:tr w:rsidR="00450A4E" w:rsidRPr="001B46B6" w14:paraId="74DBDC5B" w14:textId="77777777" w:rsidTr="650D3769">
        <w:tc>
          <w:tcPr>
            <w:tcW w:w="5238" w:type="dxa"/>
            <w:shd w:val="clear" w:color="auto" w:fill="auto"/>
          </w:tcPr>
          <w:p w14:paraId="071BC436" w14:textId="77777777" w:rsidR="00450A4E" w:rsidRPr="001B46B6" w:rsidRDefault="00450A4E" w:rsidP="001B46B6">
            <w:pPr>
              <w:spacing w:after="120"/>
              <w:jc w:val="left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1B46B6">
              <w:rPr>
                <w:rFonts w:ascii="Times New Roman" w:hAnsi="Times New Roman"/>
                <w:b/>
                <w:iCs/>
                <w:sz w:val="22"/>
                <w:szCs w:val="22"/>
              </w:rPr>
              <w:t>Milestone</w:t>
            </w:r>
          </w:p>
        </w:tc>
        <w:tc>
          <w:tcPr>
            <w:tcW w:w="1260" w:type="dxa"/>
            <w:shd w:val="clear" w:color="auto" w:fill="auto"/>
          </w:tcPr>
          <w:p w14:paraId="4F4306F6" w14:textId="77777777" w:rsidR="00450A4E" w:rsidRPr="001B46B6" w:rsidRDefault="00450A4E" w:rsidP="001B46B6">
            <w:pPr>
              <w:spacing w:after="120"/>
              <w:jc w:val="left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1B46B6">
              <w:rPr>
                <w:rFonts w:ascii="Times New Roman" w:hAnsi="Times New Roman"/>
                <w:b/>
                <w:iCs/>
                <w:sz w:val="22"/>
                <w:szCs w:val="22"/>
              </w:rPr>
              <w:t>Due Date</w:t>
            </w:r>
          </w:p>
        </w:tc>
        <w:tc>
          <w:tcPr>
            <w:tcW w:w="1080" w:type="dxa"/>
            <w:shd w:val="clear" w:color="auto" w:fill="auto"/>
          </w:tcPr>
          <w:p w14:paraId="596EDFCF" w14:textId="77777777" w:rsidR="00450A4E" w:rsidRPr="001B46B6" w:rsidRDefault="00450A4E" w:rsidP="001B46B6">
            <w:pPr>
              <w:spacing w:after="120"/>
              <w:jc w:val="left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1B46B6">
              <w:rPr>
                <w:rFonts w:ascii="Times New Roman" w:hAnsi="Times New Roman"/>
                <w:b/>
                <w:iCs/>
                <w:sz w:val="22"/>
                <w:szCs w:val="22"/>
              </w:rPr>
              <w:t>Release</w:t>
            </w:r>
          </w:p>
        </w:tc>
        <w:tc>
          <w:tcPr>
            <w:tcW w:w="1476" w:type="dxa"/>
            <w:shd w:val="clear" w:color="auto" w:fill="auto"/>
          </w:tcPr>
          <w:p w14:paraId="0D8CFD3E" w14:textId="77777777" w:rsidR="00450A4E" w:rsidRPr="001B46B6" w:rsidRDefault="00450A4E" w:rsidP="001B46B6">
            <w:pPr>
              <w:spacing w:after="120"/>
              <w:jc w:val="left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1B46B6">
              <w:rPr>
                <w:rFonts w:ascii="Times New Roman" w:hAnsi="Times New Roman"/>
                <w:b/>
                <w:iCs/>
                <w:sz w:val="22"/>
                <w:szCs w:val="22"/>
              </w:rPr>
              <w:t>Deliverable?</w:t>
            </w:r>
          </w:p>
        </w:tc>
      </w:tr>
      <w:tr w:rsidR="00450A4E" w:rsidRPr="001B46B6" w14:paraId="63DBB35D" w14:textId="77777777" w:rsidTr="650D3769">
        <w:tc>
          <w:tcPr>
            <w:tcW w:w="5238" w:type="dxa"/>
            <w:shd w:val="clear" w:color="auto" w:fill="auto"/>
          </w:tcPr>
          <w:p w14:paraId="31A18F0A" w14:textId="77777777" w:rsidR="00450A4E" w:rsidRPr="006B1D7C" w:rsidRDefault="00450A4E" w:rsidP="001B46B6">
            <w:pPr>
              <w:spacing w:after="120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Create draft requirements</w:t>
            </w:r>
          </w:p>
        </w:tc>
        <w:tc>
          <w:tcPr>
            <w:tcW w:w="1260" w:type="dxa"/>
            <w:shd w:val="clear" w:color="auto" w:fill="auto"/>
          </w:tcPr>
          <w:p w14:paraId="1DF92F67" w14:textId="77777777" w:rsidR="00450A4E" w:rsidRPr="006B1D7C" w:rsidRDefault="00C56A57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7</w:t>
            </w:r>
            <w:r w:rsidR="00280CC5"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/</w:t>
            </w:r>
            <w:r w:rsidR="00C978DC"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0</w:t>
            </w:r>
            <w:r w:rsidR="00243114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2</w:t>
            </w:r>
            <w:r w:rsidR="00C978DC"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/</w:t>
            </w:r>
            <w:r w:rsidR="00243114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2</w:t>
            </w:r>
            <w:r w:rsidR="00E11CB1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7B9C41CE" w14:textId="77777777" w:rsidR="00450A4E" w:rsidRPr="006B1D7C" w:rsidRDefault="00280CC5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R1</w:t>
            </w:r>
          </w:p>
        </w:tc>
        <w:tc>
          <w:tcPr>
            <w:tcW w:w="1476" w:type="dxa"/>
            <w:shd w:val="clear" w:color="auto" w:fill="auto"/>
          </w:tcPr>
          <w:p w14:paraId="34956F4D" w14:textId="77777777" w:rsidR="00450A4E" w:rsidRPr="006B1D7C" w:rsidRDefault="00280CC5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No</w:t>
            </w:r>
          </w:p>
        </w:tc>
      </w:tr>
      <w:tr w:rsidR="00280CC5" w:rsidRPr="001B46B6" w14:paraId="274B57C3" w14:textId="77777777" w:rsidTr="650D3769">
        <w:tc>
          <w:tcPr>
            <w:tcW w:w="5238" w:type="dxa"/>
            <w:shd w:val="clear" w:color="auto" w:fill="auto"/>
          </w:tcPr>
          <w:p w14:paraId="7E7CE12E" w14:textId="77777777" w:rsidR="00280CC5" w:rsidRPr="006B1D7C" w:rsidRDefault="00280CC5" w:rsidP="001B46B6">
            <w:pPr>
              <w:spacing w:after="120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Finalize requirements</w:t>
            </w:r>
          </w:p>
        </w:tc>
        <w:tc>
          <w:tcPr>
            <w:tcW w:w="1260" w:type="dxa"/>
            <w:shd w:val="clear" w:color="auto" w:fill="auto"/>
          </w:tcPr>
          <w:p w14:paraId="17D79F38" w14:textId="77777777" w:rsidR="00280CC5" w:rsidRPr="006B1D7C" w:rsidRDefault="00C978DC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1</w:t>
            </w:r>
            <w:r w:rsidR="00243114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4</w:t>
            </w: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/</w:t>
            </w:r>
            <w:r w:rsidR="00243114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2</w:t>
            </w: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/</w:t>
            </w:r>
            <w:r w:rsidR="00243114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2</w:t>
            </w:r>
            <w:r w:rsidR="00E11CB1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4603E469" w14:textId="77777777" w:rsidR="00280CC5" w:rsidRPr="006B1D7C" w:rsidRDefault="00280CC5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R1</w:t>
            </w:r>
          </w:p>
        </w:tc>
        <w:tc>
          <w:tcPr>
            <w:tcW w:w="1476" w:type="dxa"/>
            <w:shd w:val="clear" w:color="auto" w:fill="auto"/>
          </w:tcPr>
          <w:p w14:paraId="1E5E6B69" w14:textId="77777777" w:rsidR="00280CC5" w:rsidRPr="006B1D7C" w:rsidRDefault="00280CC5" w:rsidP="001B46B6">
            <w:pPr>
              <w:spacing w:after="120"/>
              <w:jc w:val="left"/>
              <w:rPr>
                <w:rFonts w:ascii="Times New Roman" w:hAnsi="Times New Roman"/>
                <w:iCs/>
                <w:color w:val="3366FF"/>
                <w:sz w:val="22"/>
                <w:szCs w:val="22"/>
              </w:rPr>
            </w:pPr>
            <w:r w:rsidRPr="006B1D7C">
              <w:rPr>
                <w:rFonts w:ascii="Times New Roman" w:hAnsi="Times New Roman"/>
                <w:iCs/>
                <w:color w:val="3366FF"/>
                <w:sz w:val="22"/>
                <w:szCs w:val="22"/>
              </w:rPr>
              <w:t>Yes</w:t>
            </w:r>
          </w:p>
        </w:tc>
      </w:tr>
      <w:tr w:rsidR="00280CC5" w:rsidRPr="001B46B6" w14:paraId="5B9E64CA" w14:textId="77777777" w:rsidTr="650D3769">
        <w:tc>
          <w:tcPr>
            <w:tcW w:w="5238" w:type="dxa"/>
            <w:shd w:val="clear" w:color="auto" w:fill="auto"/>
          </w:tcPr>
          <w:p w14:paraId="1072ABA9" w14:textId="6DC372C8" w:rsidR="00280CC5" w:rsidRPr="001B46B6" w:rsidRDefault="571049E8" w:rsidP="27F8F8B3">
            <w:pPr>
              <w:spacing w:after="120" w:line="259" w:lineRule="auto"/>
              <w:jc w:val="left"/>
            </w:pPr>
            <w:r w:rsidRPr="571049E8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Model data (add </w:t>
            </w:r>
            <w:r w:rsidR="62FF2548" w:rsidRPr="62FF2548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schema</w:t>
            </w:r>
            <w:r w:rsidRPr="571049E8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 and validation in the </w:t>
            </w:r>
            <w:r w:rsidR="6A886321" w:rsidRPr="6A886321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database)</w:t>
            </w:r>
          </w:p>
        </w:tc>
        <w:tc>
          <w:tcPr>
            <w:tcW w:w="1260" w:type="dxa"/>
            <w:shd w:val="clear" w:color="auto" w:fill="auto"/>
          </w:tcPr>
          <w:p w14:paraId="1A302161" w14:textId="2659A570" w:rsidR="00280CC5" w:rsidRPr="001B46B6" w:rsidRDefault="4EC226D8" w:rsidP="4EC226D8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4EC226D8">
              <w:rPr>
                <w:rFonts w:ascii="Times New Roman" w:hAnsi="Times New Roman"/>
                <w:sz w:val="22"/>
                <w:szCs w:val="22"/>
              </w:rPr>
              <w:t>14/2/25</w:t>
            </w:r>
          </w:p>
        </w:tc>
        <w:tc>
          <w:tcPr>
            <w:tcW w:w="1080" w:type="dxa"/>
            <w:shd w:val="clear" w:color="auto" w:fill="auto"/>
          </w:tcPr>
          <w:p w14:paraId="437D3571" w14:textId="5772641B" w:rsidR="00280CC5" w:rsidRPr="001B46B6" w:rsidRDefault="1FFF8480" w:rsidP="001B46B6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1FFF8480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6" w:type="dxa"/>
            <w:shd w:val="clear" w:color="auto" w:fill="auto"/>
          </w:tcPr>
          <w:p w14:paraId="35781A86" w14:textId="7503D69A" w:rsidR="00280CC5" w:rsidRPr="001B46B6" w:rsidRDefault="0B44ABA7" w:rsidP="001B46B6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0B44ABA7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280CC5" w:rsidRPr="001B46B6" w14:paraId="7C07E1CC" w14:textId="77777777" w:rsidTr="650D3769">
        <w:tc>
          <w:tcPr>
            <w:tcW w:w="5238" w:type="dxa"/>
            <w:shd w:val="clear" w:color="auto" w:fill="auto"/>
          </w:tcPr>
          <w:p w14:paraId="668D789D" w14:textId="0D822CC0" w:rsidR="00280CC5" w:rsidRPr="001B46B6" w:rsidRDefault="4EC226D8" w:rsidP="5899255F">
            <w:pPr>
              <w:spacing w:after="120" w:line="259" w:lineRule="auto"/>
              <w:jc w:val="left"/>
            </w:pPr>
            <w:r w:rsidRPr="4EC226D8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Project page (read-only, client side)</w:t>
            </w:r>
          </w:p>
        </w:tc>
        <w:tc>
          <w:tcPr>
            <w:tcW w:w="1260" w:type="dxa"/>
            <w:shd w:val="clear" w:color="auto" w:fill="auto"/>
          </w:tcPr>
          <w:p w14:paraId="5C591A11" w14:textId="5C5F623B" w:rsidR="00280CC5" w:rsidRPr="001B46B6" w:rsidRDefault="4EC226D8" w:rsidP="4EC226D8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4EC226D8">
              <w:rPr>
                <w:rFonts w:ascii="Times New Roman" w:hAnsi="Times New Roman"/>
                <w:sz w:val="22"/>
                <w:szCs w:val="22"/>
              </w:rPr>
              <w:t>21/2/25</w:t>
            </w:r>
          </w:p>
        </w:tc>
        <w:tc>
          <w:tcPr>
            <w:tcW w:w="1080" w:type="dxa"/>
            <w:shd w:val="clear" w:color="auto" w:fill="auto"/>
          </w:tcPr>
          <w:p w14:paraId="6149E1C1" w14:textId="57F46C8B" w:rsidR="00280CC5" w:rsidRPr="001B46B6" w:rsidRDefault="66C3B561" w:rsidP="001B46B6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66C3B561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6" w:type="dxa"/>
            <w:shd w:val="clear" w:color="auto" w:fill="auto"/>
          </w:tcPr>
          <w:p w14:paraId="6A66924F" w14:textId="2836D0D9" w:rsidR="00280CC5" w:rsidRPr="001B46B6" w:rsidRDefault="60316B30" w:rsidP="60316B30">
            <w:pPr>
              <w:spacing w:after="120" w:line="259" w:lineRule="auto"/>
              <w:jc w:val="left"/>
            </w:pPr>
            <w:r w:rsidRPr="60316B3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</w:tr>
      <w:tr w:rsidR="00280CC5" w:rsidRPr="001B46B6" w14:paraId="629DF1BC" w14:textId="77777777" w:rsidTr="650D3769">
        <w:trPr>
          <w:trHeight w:val="390"/>
        </w:trPr>
        <w:tc>
          <w:tcPr>
            <w:tcW w:w="5238" w:type="dxa"/>
            <w:shd w:val="clear" w:color="auto" w:fill="auto"/>
          </w:tcPr>
          <w:p w14:paraId="556E4E09" w14:textId="25EE6A62" w:rsidR="00280CC5" w:rsidRPr="001B46B6" w:rsidRDefault="4EC226D8" w:rsidP="4EC226D8">
            <w:pPr>
              <w:spacing w:after="120"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4EC226D8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Project page (read-write, Anusandhan side)</w:t>
            </w:r>
          </w:p>
        </w:tc>
        <w:tc>
          <w:tcPr>
            <w:tcW w:w="1260" w:type="dxa"/>
            <w:shd w:val="clear" w:color="auto" w:fill="auto"/>
          </w:tcPr>
          <w:p w14:paraId="03B4A3F0" w14:textId="43073FE5" w:rsidR="00280CC5" w:rsidRPr="001B46B6" w:rsidRDefault="4EC226D8" w:rsidP="4EC226D8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4EC226D8">
              <w:rPr>
                <w:rFonts w:ascii="Times New Roman" w:hAnsi="Times New Roman"/>
                <w:sz w:val="22"/>
                <w:szCs w:val="22"/>
              </w:rPr>
              <w:t>28/2/25</w:t>
            </w:r>
          </w:p>
        </w:tc>
        <w:tc>
          <w:tcPr>
            <w:tcW w:w="1080" w:type="dxa"/>
            <w:shd w:val="clear" w:color="auto" w:fill="auto"/>
          </w:tcPr>
          <w:p w14:paraId="4401DA8C" w14:textId="703B2A92" w:rsidR="00280CC5" w:rsidRPr="001B46B6" w:rsidRDefault="66C3B561" w:rsidP="001B46B6">
            <w:pPr>
              <w:spacing w:after="12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66C3B561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6" w:type="dxa"/>
            <w:shd w:val="clear" w:color="auto" w:fill="auto"/>
          </w:tcPr>
          <w:p w14:paraId="1629F4B8" w14:textId="39E69B2D" w:rsidR="00280CC5" w:rsidRPr="001B46B6" w:rsidRDefault="60316B30" w:rsidP="60316B30">
            <w:pPr>
              <w:spacing w:after="120" w:line="259" w:lineRule="auto"/>
              <w:jc w:val="left"/>
            </w:pPr>
            <w:r w:rsidRPr="60316B3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</w:tr>
      <w:tr w:rsidR="7A259381" w14:paraId="3D98B22A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1917AC98" w14:textId="6DCF050F" w:rsidR="7A259381" w:rsidRDefault="60316B30" w:rsidP="60316B30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60316B30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UI-designed Project page</w:t>
            </w:r>
          </w:p>
        </w:tc>
        <w:tc>
          <w:tcPr>
            <w:tcW w:w="1241" w:type="dxa"/>
            <w:shd w:val="clear" w:color="auto" w:fill="auto"/>
          </w:tcPr>
          <w:p w14:paraId="0CE09090" w14:textId="79DF417B" w:rsidR="7A259381" w:rsidRDefault="4EC226D8" w:rsidP="7A259381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4EC226D8">
              <w:rPr>
                <w:rFonts w:ascii="Times New Roman" w:hAnsi="Times New Roman"/>
                <w:sz w:val="22"/>
                <w:szCs w:val="22"/>
              </w:rPr>
              <w:t>7/3/25</w:t>
            </w:r>
          </w:p>
        </w:tc>
        <w:tc>
          <w:tcPr>
            <w:tcW w:w="1072" w:type="dxa"/>
            <w:shd w:val="clear" w:color="auto" w:fill="auto"/>
          </w:tcPr>
          <w:p w14:paraId="23CC05CB" w14:textId="7EDF9594" w:rsidR="7A259381" w:rsidRDefault="650D3769" w:rsidP="7A259381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4246B327" w14:textId="78D68459" w:rsidR="7A259381" w:rsidRDefault="60316B30" w:rsidP="60316B30">
            <w:pPr>
              <w:spacing w:line="259" w:lineRule="auto"/>
              <w:jc w:val="left"/>
            </w:pPr>
            <w:r w:rsidRPr="60316B30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1EC47985" w14:paraId="05954AF2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1B727AED" w14:textId="6A6AD6F8" w:rsidR="1EC47985" w:rsidRDefault="3283AABD" w:rsidP="1EC47985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3283AABD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Log in and </w:t>
            </w:r>
            <w:r w:rsidR="15980D6A" w:rsidRPr="15980D6A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sign up</w:t>
            </w:r>
          </w:p>
        </w:tc>
        <w:tc>
          <w:tcPr>
            <w:tcW w:w="1241" w:type="dxa"/>
            <w:shd w:val="clear" w:color="auto" w:fill="auto"/>
          </w:tcPr>
          <w:p w14:paraId="08C23E73" w14:textId="30152495" w:rsidR="1EC47985" w:rsidRDefault="650D3769" w:rsidP="1EC47985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21/2/25</w:t>
            </w:r>
          </w:p>
        </w:tc>
        <w:tc>
          <w:tcPr>
            <w:tcW w:w="1072" w:type="dxa"/>
            <w:shd w:val="clear" w:color="auto" w:fill="auto"/>
          </w:tcPr>
          <w:p w14:paraId="0AA77D47" w14:textId="4705FC77" w:rsidR="1EC47985" w:rsidRDefault="650D3769" w:rsidP="1EC47985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391E4D93" w14:textId="14E1A55B" w:rsidR="1EC47985" w:rsidRDefault="16F3F8EC" w:rsidP="1EC47985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16F3F8EC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5B44BD5B" w14:paraId="123368B7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3F6F1F16" w14:textId="45AE5B88" w:rsidR="5B44BD5B" w:rsidRDefault="1B82F4CC" w:rsidP="5B44BD5B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1B82F4CC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Backend</w:t>
            </w:r>
            <w:r w:rsidR="5810789B" w:rsidRPr="5810789B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 APIs</w:t>
            </w:r>
            <w:r w:rsidR="780EBDEB" w:rsidRPr="780EBDEB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 to</w:t>
            </w:r>
            <w:r w:rsidR="73114185" w:rsidRPr="73114185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 </w:t>
            </w:r>
            <w:r w:rsidR="25EE975C" w:rsidRPr="25EE975C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 xml:space="preserve">modify project </w:t>
            </w:r>
            <w:r w:rsidR="0BFBEA8F" w:rsidRPr="0BFBEA8F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details</w:t>
            </w:r>
          </w:p>
        </w:tc>
        <w:tc>
          <w:tcPr>
            <w:tcW w:w="1241" w:type="dxa"/>
            <w:shd w:val="clear" w:color="auto" w:fill="auto"/>
          </w:tcPr>
          <w:p w14:paraId="5FAB1F90" w14:textId="0F2F96A1" w:rsidR="5B44BD5B" w:rsidRDefault="650D3769" w:rsidP="5B44BD5B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21/2/25</w:t>
            </w:r>
          </w:p>
        </w:tc>
        <w:tc>
          <w:tcPr>
            <w:tcW w:w="1072" w:type="dxa"/>
            <w:shd w:val="clear" w:color="auto" w:fill="auto"/>
          </w:tcPr>
          <w:p w14:paraId="16FFCF03" w14:textId="3BCC7A4A" w:rsidR="5B44BD5B" w:rsidRDefault="650D3769" w:rsidP="5B44BD5B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46EC63F0" w14:textId="7FFCA57E" w:rsidR="5B44BD5B" w:rsidRDefault="60316B30" w:rsidP="60316B30">
            <w:pPr>
              <w:spacing w:line="259" w:lineRule="auto"/>
              <w:jc w:val="left"/>
            </w:pPr>
            <w:r w:rsidRPr="60316B3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</w:tr>
      <w:tr w:rsidR="224F78CA" w14:paraId="1D4560CE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6A47F4F7" w14:textId="67D18481" w:rsidR="224F78CA" w:rsidRDefault="2ECAE664" w:rsidP="224F78CA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2ECAE664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Testing the above APIs</w:t>
            </w:r>
          </w:p>
        </w:tc>
        <w:tc>
          <w:tcPr>
            <w:tcW w:w="1241" w:type="dxa"/>
            <w:shd w:val="clear" w:color="auto" w:fill="auto"/>
          </w:tcPr>
          <w:p w14:paraId="61D56615" w14:textId="63C2680B" w:rsidR="224F78CA" w:rsidRDefault="650D3769" w:rsidP="224F78CA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21/2/25</w:t>
            </w:r>
          </w:p>
        </w:tc>
        <w:tc>
          <w:tcPr>
            <w:tcW w:w="1072" w:type="dxa"/>
            <w:shd w:val="clear" w:color="auto" w:fill="auto"/>
          </w:tcPr>
          <w:p w14:paraId="0555B294" w14:textId="333FCF2D" w:rsidR="224F78CA" w:rsidRDefault="650D3769" w:rsidP="224F78CA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243681AA" w14:textId="0E98AFCC" w:rsidR="224F78CA" w:rsidRDefault="60316B30" w:rsidP="224F78CA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0316B3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</w:tr>
      <w:tr w:rsidR="4DF8EF26" w14:paraId="6A8CE53E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587243C4" w14:textId="70D6201C" w:rsidR="4DF8EF26" w:rsidRDefault="60316B30" w:rsidP="60316B30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60316B30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Data visualization on project page (metrics, milestones, budget, etc.)</w:t>
            </w:r>
          </w:p>
        </w:tc>
        <w:tc>
          <w:tcPr>
            <w:tcW w:w="1241" w:type="dxa"/>
            <w:shd w:val="clear" w:color="auto" w:fill="auto"/>
          </w:tcPr>
          <w:p w14:paraId="066E18E6" w14:textId="4A077642" w:rsidR="4DF8EF26" w:rsidRDefault="3B79CF7C" w:rsidP="4DF8EF26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B79CF7C">
              <w:rPr>
                <w:rFonts w:ascii="Times New Roman" w:hAnsi="Times New Roman"/>
                <w:sz w:val="22"/>
                <w:szCs w:val="22"/>
              </w:rPr>
              <w:t>7/3/25</w:t>
            </w:r>
          </w:p>
        </w:tc>
        <w:tc>
          <w:tcPr>
            <w:tcW w:w="1072" w:type="dxa"/>
            <w:shd w:val="clear" w:color="auto" w:fill="auto"/>
          </w:tcPr>
          <w:p w14:paraId="2902D7A7" w14:textId="4C3FCD6A" w:rsidR="4DF8EF26" w:rsidRDefault="650D3769" w:rsidP="4DF8EF26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761515C9" w14:textId="30B38278" w:rsidR="4DF8EF26" w:rsidRDefault="60316B30" w:rsidP="4DF8EF26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0316B30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70ACDC32" w14:paraId="6BAA04B1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30EE07B1" w14:textId="4513F0A5" w:rsidR="70ACDC32" w:rsidRDefault="60316B30" w:rsidP="60316B30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60316B30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UI-designed project gallery</w:t>
            </w:r>
          </w:p>
        </w:tc>
        <w:tc>
          <w:tcPr>
            <w:tcW w:w="1241" w:type="dxa"/>
            <w:shd w:val="clear" w:color="auto" w:fill="auto"/>
          </w:tcPr>
          <w:p w14:paraId="5EF490FC" w14:textId="3A92E280" w:rsidR="70ACDC32" w:rsidRDefault="650D3769" w:rsidP="70ACDC3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28/2/25</w:t>
            </w:r>
          </w:p>
        </w:tc>
        <w:tc>
          <w:tcPr>
            <w:tcW w:w="1072" w:type="dxa"/>
            <w:shd w:val="clear" w:color="auto" w:fill="auto"/>
          </w:tcPr>
          <w:p w14:paraId="0080D7F1" w14:textId="42AAC3A9" w:rsidR="70ACDC32" w:rsidRDefault="650D3769" w:rsidP="70ACDC3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409C47B3" w14:textId="246D91C4" w:rsidR="70ACDC32" w:rsidRDefault="650D3769" w:rsidP="70ACDC3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2318AEA2" w14:paraId="402E6DFD" w14:textId="77777777" w:rsidTr="650D3769">
        <w:trPr>
          <w:trHeight w:val="390"/>
        </w:trPr>
        <w:tc>
          <w:tcPr>
            <w:tcW w:w="5043" w:type="dxa"/>
            <w:shd w:val="clear" w:color="auto" w:fill="auto"/>
          </w:tcPr>
          <w:p w14:paraId="1EEC689F" w14:textId="5D9A42D9" w:rsidR="2318AEA2" w:rsidRDefault="0DF4321C" w:rsidP="0DF4321C">
            <w:pPr>
              <w:spacing w:line="259" w:lineRule="auto"/>
              <w:jc w:val="left"/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</w:pPr>
            <w:r w:rsidRPr="0DF4321C">
              <w:rPr>
                <w:rFonts w:ascii="Times New Roman" w:hAnsi="Times New Roman"/>
                <w:i/>
                <w:iCs/>
                <w:color w:val="3366FF"/>
                <w:sz w:val="22"/>
                <w:szCs w:val="22"/>
              </w:rPr>
              <w:t>Project gallery</w:t>
            </w:r>
          </w:p>
        </w:tc>
        <w:tc>
          <w:tcPr>
            <w:tcW w:w="1241" w:type="dxa"/>
            <w:shd w:val="clear" w:color="auto" w:fill="auto"/>
          </w:tcPr>
          <w:p w14:paraId="46338ADE" w14:textId="33A02EA6" w:rsidR="2318AEA2" w:rsidRDefault="650D3769" w:rsidP="2318AEA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21/2/25</w:t>
            </w:r>
          </w:p>
        </w:tc>
        <w:tc>
          <w:tcPr>
            <w:tcW w:w="1072" w:type="dxa"/>
            <w:shd w:val="clear" w:color="auto" w:fill="auto"/>
          </w:tcPr>
          <w:p w14:paraId="13F76FF6" w14:textId="7B577680" w:rsidR="2318AEA2" w:rsidRDefault="650D3769" w:rsidP="2318AEA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2" w:type="dxa"/>
            <w:shd w:val="clear" w:color="auto" w:fill="auto"/>
          </w:tcPr>
          <w:p w14:paraId="4986857B" w14:textId="16AAE06F" w:rsidR="2318AEA2" w:rsidRDefault="650D3769" w:rsidP="2318AEA2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650D3769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</w:tr>
    </w:tbl>
    <w:p w14:paraId="604FB0A8" w14:textId="77777777" w:rsidR="00D50DFC" w:rsidRPr="00D50DFC" w:rsidRDefault="00D50DFC" w:rsidP="00FA629D">
      <w:pPr>
        <w:spacing w:after="120"/>
        <w:jc w:val="left"/>
        <w:rPr>
          <w:b/>
          <w:i/>
          <w:sz w:val="24"/>
          <w:szCs w:val="24"/>
        </w:rPr>
      </w:pPr>
    </w:p>
    <w:sectPr w:rsidR="00D50DFC" w:rsidRPr="00D50DFC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A8C2B" w14:textId="77777777" w:rsidR="009978F4" w:rsidRDefault="009978F4">
      <w:r>
        <w:separator/>
      </w:r>
    </w:p>
  </w:endnote>
  <w:endnote w:type="continuationSeparator" w:id="0">
    <w:p w14:paraId="3F844E33" w14:textId="77777777" w:rsidR="009978F4" w:rsidRDefault="009978F4">
      <w:r>
        <w:continuationSeparator/>
      </w:r>
    </w:p>
  </w:endnote>
  <w:endnote w:type="continuationNotice" w:id="1">
    <w:p w14:paraId="39703A90" w14:textId="77777777" w:rsidR="009978F4" w:rsidRDefault="009978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1F58E" w14:textId="77777777" w:rsidR="00D018D8" w:rsidRDefault="00D018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86091A" w14:textId="77777777" w:rsidR="00D018D8" w:rsidRDefault="00D018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4421"/>
      <w:gridCol w:w="4417"/>
    </w:tblGrid>
    <w:tr w:rsidR="00D018D8" w:rsidRPr="007A5720" w14:paraId="2473E9F8" w14:textId="77777777" w:rsidTr="007A5720">
      <w:tc>
        <w:tcPr>
          <w:tcW w:w="4527" w:type="dxa"/>
        </w:tcPr>
        <w:p w14:paraId="08EB3E6A" w14:textId="77777777" w:rsidR="00D018D8" w:rsidRPr="007A5720" w:rsidRDefault="00303BDF" w:rsidP="007A5720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 Plan</w:t>
          </w:r>
        </w:p>
      </w:tc>
      <w:tc>
        <w:tcPr>
          <w:tcW w:w="4527" w:type="dxa"/>
        </w:tcPr>
        <w:p w14:paraId="43C62B32" w14:textId="77777777" w:rsidR="00D018D8" w:rsidRPr="007A5720" w:rsidRDefault="00D018D8" w:rsidP="007A5720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Pr="007A5720">
            <w:rPr>
              <w:rStyle w:val="PageNumber"/>
              <w:sz w:val="16"/>
              <w:szCs w:val="16"/>
            </w:rPr>
            <w:fldChar w:fldCharType="begin"/>
          </w:r>
          <w:r w:rsidRPr="007A5720">
            <w:rPr>
              <w:rStyle w:val="PageNumber"/>
              <w:sz w:val="16"/>
              <w:szCs w:val="16"/>
            </w:rPr>
            <w:instrText xml:space="preserve"> PAGE </w:instrText>
          </w:r>
          <w:r w:rsidRPr="007A5720">
            <w:rPr>
              <w:rStyle w:val="PageNumber"/>
              <w:sz w:val="16"/>
              <w:szCs w:val="16"/>
            </w:rPr>
            <w:fldChar w:fldCharType="separate"/>
          </w:r>
          <w:r w:rsidR="003439CF">
            <w:rPr>
              <w:rStyle w:val="PageNumber"/>
              <w:noProof/>
              <w:sz w:val="16"/>
              <w:szCs w:val="16"/>
            </w:rPr>
            <w:t>2</w:t>
          </w:r>
          <w:r w:rsidRPr="007A5720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0DE3898B" w14:textId="77777777" w:rsidR="00D018D8" w:rsidRDefault="00D018D8" w:rsidP="0034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B5DA8" w14:textId="77777777" w:rsidR="009978F4" w:rsidRDefault="009978F4">
      <w:r>
        <w:separator/>
      </w:r>
    </w:p>
  </w:footnote>
  <w:footnote w:type="continuationSeparator" w:id="0">
    <w:p w14:paraId="093230A7" w14:textId="77777777" w:rsidR="009978F4" w:rsidRDefault="009978F4">
      <w:r>
        <w:continuationSeparator/>
      </w:r>
    </w:p>
  </w:footnote>
  <w:footnote w:type="continuationNotice" w:id="1">
    <w:p w14:paraId="25C7CFCC" w14:textId="77777777" w:rsidR="009978F4" w:rsidRDefault="009978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8C2B8" w14:textId="77777777" w:rsidR="00D018D8" w:rsidRPr="00347594" w:rsidRDefault="00D018D8" w:rsidP="00347594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6B05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101DE"/>
    <w:multiLevelType w:val="hybridMultilevel"/>
    <w:tmpl w:val="9A287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EC13D1"/>
    <w:multiLevelType w:val="multilevel"/>
    <w:tmpl w:val="CAB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07883"/>
    <w:multiLevelType w:val="hybridMultilevel"/>
    <w:tmpl w:val="F9500F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7422227">
    <w:abstractNumId w:val="5"/>
  </w:num>
  <w:num w:numId="2" w16cid:durableId="529877908">
    <w:abstractNumId w:val="2"/>
  </w:num>
  <w:num w:numId="3" w16cid:durableId="783693435">
    <w:abstractNumId w:val="6"/>
  </w:num>
  <w:num w:numId="4" w16cid:durableId="1289974933">
    <w:abstractNumId w:val="4"/>
  </w:num>
  <w:num w:numId="5" w16cid:durableId="1193034207">
    <w:abstractNumId w:val="3"/>
  </w:num>
  <w:num w:numId="6" w16cid:durableId="1461877949">
    <w:abstractNumId w:val="0"/>
  </w:num>
  <w:num w:numId="7" w16cid:durableId="10191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embedSystemFonts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01050"/>
    <w:rsid w:val="0000255A"/>
    <w:rsid w:val="00003388"/>
    <w:rsid w:val="0000722A"/>
    <w:rsid w:val="000225B5"/>
    <w:rsid w:val="00030765"/>
    <w:rsid w:val="00032473"/>
    <w:rsid w:val="00040D6C"/>
    <w:rsid w:val="00045777"/>
    <w:rsid w:val="0005294B"/>
    <w:rsid w:val="00053AFA"/>
    <w:rsid w:val="000678A6"/>
    <w:rsid w:val="00072DC5"/>
    <w:rsid w:val="00073073"/>
    <w:rsid w:val="00073E3E"/>
    <w:rsid w:val="00080DCE"/>
    <w:rsid w:val="0008566A"/>
    <w:rsid w:val="00086A9B"/>
    <w:rsid w:val="00090464"/>
    <w:rsid w:val="000963CC"/>
    <w:rsid w:val="000A47F9"/>
    <w:rsid w:val="000A7BC5"/>
    <w:rsid w:val="000C0484"/>
    <w:rsid w:val="000C7F59"/>
    <w:rsid w:val="000D65F3"/>
    <w:rsid w:val="000D7BEE"/>
    <w:rsid w:val="000F2B14"/>
    <w:rsid w:val="000F5DB0"/>
    <w:rsid w:val="000F626B"/>
    <w:rsid w:val="0010033D"/>
    <w:rsid w:val="00103FC7"/>
    <w:rsid w:val="00110A8F"/>
    <w:rsid w:val="00124569"/>
    <w:rsid w:val="00140D24"/>
    <w:rsid w:val="00147068"/>
    <w:rsid w:val="00153A2E"/>
    <w:rsid w:val="00161D27"/>
    <w:rsid w:val="00177C08"/>
    <w:rsid w:val="00191696"/>
    <w:rsid w:val="00193A6D"/>
    <w:rsid w:val="001A1980"/>
    <w:rsid w:val="001A36F4"/>
    <w:rsid w:val="001A526A"/>
    <w:rsid w:val="001B46B6"/>
    <w:rsid w:val="001C6A5C"/>
    <w:rsid w:val="001E2ADE"/>
    <w:rsid w:val="001E55F9"/>
    <w:rsid w:val="001F35FA"/>
    <w:rsid w:val="001F3A6A"/>
    <w:rsid w:val="002006D6"/>
    <w:rsid w:val="00201C58"/>
    <w:rsid w:val="0021039A"/>
    <w:rsid w:val="00214CD1"/>
    <w:rsid w:val="00215E05"/>
    <w:rsid w:val="0024219E"/>
    <w:rsid w:val="00243114"/>
    <w:rsid w:val="00243230"/>
    <w:rsid w:val="002519B0"/>
    <w:rsid w:val="002534A1"/>
    <w:rsid w:val="00255755"/>
    <w:rsid w:val="002654ED"/>
    <w:rsid w:val="00265CAB"/>
    <w:rsid w:val="002748C2"/>
    <w:rsid w:val="002803EB"/>
    <w:rsid w:val="00280CC5"/>
    <w:rsid w:val="00287337"/>
    <w:rsid w:val="002A0472"/>
    <w:rsid w:val="002A2D85"/>
    <w:rsid w:val="002A44A7"/>
    <w:rsid w:val="002B14FC"/>
    <w:rsid w:val="002C6B76"/>
    <w:rsid w:val="002D5FA8"/>
    <w:rsid w:val="002E25BD"/>
    <w:rsid w:val="002F0A15"/>
    <w:rsid w:val="002F1132"/>
    <w:rsid w:val="00303BDF"/>
    <w:rsid w:val="00316AA8"/>
    <w:rsid w:val="00316C47"/>
    <w:rsid w:val="00335952"/>
    <w:rsid w:val="00336511"/>
    <w:rsid w:val="0033755C"/>
    <w:rsid w:val="00340A6D"/>
    <w:rsid w:val="003439CF"/>
    <w:rsid w:val="00343DC8"/>
    <w:rsid w:val="00343F5F"/>
    <w:rsid w:val="00345218"/>
    <w:rsid w:val="00347594"/>
    <w:rsid w:val="00374012"/>
    <w:rsid w:val="00374305"/>
    <w:rsid w:val="00392845"/>
    <w:rsid w:val="003940CC"/>
    <w:rsid w:val="003A1190"/>
    <w:rsid w:val="003A3E07"/>
    <w:rsid w:val="003A4C5E"/>
    <w:rsid w:val="003C16F6"/>
    <w:rsid w:val="003C347D"/>
    <w:rsid w:val="003D02C8"/>
    <w:rsid w:val="003D4ED7"/>
    <w:rsid w:val="003E1CF5"/>
    <w:rsid w:val="003E24C0"/>
    <w:rsid w:val="003E6BB9"/>
    <w:rsid w:val="003F1815"/>
    <w:rsid w:val="00400CF3"/>
    <w:rsid w:val="00410BA2"/>
    <w:rsid w:val="0041216B"/>
    <w:rsid w:val="00417B32"/>
    <w:rsid w:val="004226E0"/>
    <w:rsid w:val="00422853"/>
    <w:rsid w:val="00426762"/>
    <w:rsid w:val="00426FAE"/>
    <w:rsid w:val="00427AB3"/>
    <w:rsid w:val="0043088A"/>
    <w:rsid w:val="0043189A"/>
    <w:rsid w:val="004339AA"/>
    <w:rsid w:val="00433FB5"/>
    <w:rsid w:val="00450A4E"/>
    <w:rsid w:val="00453C3E"/>
    <w:rsid w:val="00473A57"/>
    <w:rsid w:val="00476D32"/>
    <w:rsid w:val="00477E2D"/>
    <w:rsid w:val="0048185C"/>
    <w:rsid w:val="004824E5"/>
    <w:rsid w:val="004833A3"/>
    <w:rsid w:val="0048545B"/>
    <w:rsid w:val="00492C46"/>
    <w:rsid w:val="00495F34"/>
    <w:rsid w:val="004A0FA2"/>
    <w:rsid w:val="004A26FA"/>
    <w:rsid w:val="004A6475"/>
    <w:rsid w:val="004B02A3"/>
    <w:rsid w:val="004B4C00"/>
    <w:rsid w:val="004C0F66"/>
    <w:rsid w:val="004D5A16"/>
    <w:rsid w:val="004E2570"/>
    <w:rsid w:val="004E72A6"/>
    <w:rsid w:val="004F0852"/>
    <w:rsid w:val="004F1FDE"/>
    <w:rsid w:val="004F23CA"/>
    <w:rsid w:val="004F3B83"/>
    <w:rsid w:val="004F61C1"/>
    <w:rsid w:val="004F689E"/>
    <w:rsid w:val="0050140C"/>
    <w:rsid w:val="005038AA"/>
    <w:rsid w:val="00506B31"/>
    <w:rsid w:val="005215E0"/>
    <w:rsid w:val="00527047"/>
    <w:rsid w:val="00527794"/>
    <w:rsid w:val="00533C16"/>
    <w:rsid w:val="00536137"/>
    <w:rsid w:val="005510F9"/>
    <w:rsid w:val="005558E2"/>
    <w:rsid w:val="0055606E"/>
    <w:rsid w:val="00563DE1"/>
    <w:rsid w:val="00572CB5"/>
    <w:rsid w:val="0057345C"/>
    <w:rsid w:val="00573F4D"/>
    <w:rsid w:val="0058181D"/>
    <w:rsid w:val="00584D48"/>
    <w:rsid w:val="00594004"/>
    <w:rsid w:val="005A4BD3"/>
    <w:rsid w:val="005A57E9"/>
    <w:rsid w:val="005B20CB"/>
    <w:rsid w:val="005B6F44"/>
    <w:rsid w:val="005B7FDF"/>
    <w:rsid w:val="005C4DFB"/>
    <w:rsid w:val="005C6D92"/>
    <w:rsid w:val="005D7204"/>
    <w:rsid w:val="005E28D2"/>
    <w:rsid w:val="005F3B02"/>
    <w:rsid w:val="00613F9D"/>
    <w:rsid w:val="006237E9"/>
    <w:rsid w:val="00625792"/>
    <w:rsid w:val="006365BB"/>
    <w:rsid w:val="00640E69"/>
    <w:rsid w:val="006434F1"/>
    <w:rsid w:val="00673E20"/>
    <w:rsid w:val="0069533E"/>
    <w:rsid w:val="006A4F9F"/>
    <w:rsid w:val="006A6CC0"/>
    <w:rsid w:val="006B0238"/>
    <w:rsid w:val="006B1D7C"/>
    <w:rsid w:val="006B1F92"/>
    <w:rsid w:val="006B44DC"/>
    <w:rsid w:val="006C0B66"/>
    <w:rsid w:val="006C5A55"/>
    <w:rsid w:val="006F0AB1"/>
    <w:rsid w:val="006F3A77"/>
    <w:rsid w:val="006F3AEA"/>
    <w:rsid w:val="006F5377"/>
    <w:rsid w:val="006F694E"/>
    <w:rsid w:val="0070132B"/>
    <w:rsid w:val="00701D4B"/>
    <w:rsid w:val="007037F9"/>
    <w:rsid w:val="00704330"/>
    <w:rsid w:val="0070541C"/>
    <w:rsid w:val="00716261"/>
    <w:rsid w:val="0072068C"/>
    <w:rsid w:val="0072512E"/>
    <w:rsid w:val="00733B30"/>
    <w:rsid w:val="0074241B"/>
    <w:rsid w:val="00745581"/>
    <w:rsid w:val="00747836"/>
    <w:rsid w:val="00751010"/>
    <w:rsid w:val="00755BCD"/>
    <w:rsid w:val="007570D7"/>
    <w:rsid w:val="0076230E"/>
    <w:rsid w:val="00770B13"/>
    <w:rsid w:val="00771C25"/>
    <w:rsid w:val="007855AC"/>
    <w:rsid w:val="00794C3D"/>
    <w:rsid w:val="007A5720"/>
    <w:rsid w:val="007B64CC"/>
    <w:rsid w:val="007C5822"/>
    <w:rsid w:val="007E2989"/>
    <w:rsid w:val="007E2E3F"/>
    <w:rsid w:val="007E3091"/>
    <w:rsid w:val="007E35ED"/>
    <w:rsid w:val="007F5619"/>
    <w:rsid w:val="00806AB0"/>
    <w:rsid w:val="008124D1"/>
    <w:rsid w:val="00813E4B"/>
    <w:rsid w:val="0083436F"/>
    <w:rsid w:val="00836B74"/>
    <w:rsid w:val="00837A47"/>
    <w:rsid w:val="00846241"/>
    <w:rsid w:val="00851554"/>
    <w:rsid w:val="00856AA9"/>
    <w:rsid w:val="008774F9"/>
    <w:rsid w:val="00887280"/>
    <w:rsid w:val="008961C2"/>
    <w:rsid w:val="008A1FB9"/>
    <w:rsid w:val="008A74EB"/>
    <w:rsid w:val="008B1F9E"/>
    <w:rsid w:val="008C784C"/>
    <w:rsid w:val="008D3920"/>
    <w:rsid w:val="008D5B5C"/>
    <w:rsid w:val="008D623F"/>
    <w:rsid w:val="008E3592"/>
    <w:rsid w:val="008E5A58"/>
    <w:rsid w:val="008F7676"/>
    <w:rsid w:val="008F7B3C"/>
    <w:rsid w:val="00905CEE"/>
    <w:rsid w:val="009070CE"/>
    <w:rsid w:val="00907D32"/>
    <w:rsid w:val="00914B73"/>
    <w:rsid w:val="0092757C"/>
    <w:rsid w:val="00933E8D"/>
    <w:rsid w:val="00944A2F"/>
    <w:rsid w:val="009533F0"/>
    <w:rsid w:val="00954A26"/>
    <w:rsid w:val="009574A3"/>
    <w:rsid w:val="00964C29"/>
    <w:rsid w:val="00965505"/>
    <w:rsid w:val="00966159"/>
    <w:rsid w:val="009716D2"/>
    <w:rsid w:val="00994633"/>
    <w:rsid w:val="009978F4"/>
    <w:rsid w:val="009A116B"/>
    <w:rsid w:val="009B389E"/>
    <w:rsid w:val="009C1675"/>
    <w:rsid w:val="009C2E95"/>
    <w:rsid w:val="009C4EA7"/>
    <w:rsid w:val="009D2A53"/>
    <w:rsid w:val="009D618A"/>
    <w:rsid w:val="009D6522"/>
    <w:rsid w:val="009D71C8"/>
    <w:rsid w:val="009D742B"/>
    <w:rsid w:val="009D79F5"/>
    <w:rsid w:val="009F08B2"/>
    <w:rsid w:val="009F3C88"/>
    <w:rsid w:val="00A10E9F"/>
    <w:rsid w:val="00A15AF2"/>
    <w:rsid w:val="00A204DB"/>
    <w:rsid w:val="00A267AE"/>
    <w:rsid w:val="00A31765"/>
    <w:rsid w:val="00A317E8"/>
    <w:rsid w:val="00A45621"/>
    <w:rsid w:val="00A470BE"/>
    <w:rsid w:val="00A50C6E"/>
    <w:rsid w:val="00A52054"/>
    <w:rsid w:val="00A52EB6"/>
    <w:rsid w:val="00A63364"/>
    <w:rsid w:val="00A829BA"/>
    <w:rsid w:val="00A83BA6"/>
    <w:rsid w:val="00A8653D"/>
    <w:rsid w:val="00A90C8D"/>
    <w:rsid w:val="00A95D27"/>
    <w:rsid w:val="00A97BB0"/>
    <w:rsid w:val="00AA5AD4"/>
    <w:rsid w:val="00AB2802"/>
    <w:rsid w:val="00AC060C"/>
    <w:rsid w:val="00AC246D"/>
    <w:rsid w:val="00AC260E"/>
    <w:rsid w:val="00AC7901"/>
    <w:rsid w:val="00AC7C15"/>
    <w:rsid w:val="00AD08D9"/>
    <w:rsid w:val="00AD3849"/>
    <w:rsid w:val="00AF6DC2"/>
    <w:rsid w:val="00AF6F2F"/>
    <w:rsid w:val="00B05510"/>
    <w:rsid w:val="00B0651A"/>
    <w:rsid w:val="00B25C92"/>
    <w:rsid w:val="00B316E0"/>
    <w:rsid w:val="00B35138"/>
    <w:rsid w:val="00B35D6B"/>
    <w:rsid w:val="00B62815"/>
    <w:rsid w:val="00B64982"/>
    <w:rsid w:val="00B65757"/>
    <w:rsid w:val="00B73DD5"/>
    <w:rsid w:val="00B90C89"/>
    <w:rsid w:val="00B91461"/>
    <w:rsid w:val="00BA3546"/>
    <w:rsid w:val="00BA5E06"/>
    <w:rsid w:val="00BB03C6"/>
    <w:rsid w:val="00BB064A"/>
    <w:rsid w:val="00BB1E87"/>
    <w:rsid w:val="00BB3276"/>
    <w:rsid w:val="00BB5E7A"/>
    <w:rsid w:val="00BC2FD0"/>
    <w:rsid w:val="00BD0C73"/>
    <w:rsid w:val="00BE4A15"/>
    <w:rsid w:val="00BE61A1"/>
    <w:rsid w:val="00BF2CD1"/>
    <w:rsid w:val="00BF4060"/>
    <w:rsid w:val="00C1356A"/>
    <w:rsid w:val="00C242CB"/>
    <w:rsid w:val="00C31C89"/>
    <w:rsid w:val="00C342CB"/>
    <w:rsid w:val="00C56A57"/>
    <w:rsid w:val="00C579F3"/>
    <w:rsid w:val="00C63558"/>
    <w:rsid w:val="00C860CB"/>
    <w:rsid w:val="00C879E3"/>
    <w:rsid w:val="00C92C0E"/>
    <w:rsid w:val="00C92F02"/>
    <w:rsid w:val="00C93A18"/>
    <w:rsid w:val="00C94969"/>
    <w:rsid w:val="00C97624"/>
    <w:rsid w:val="00C978DC"/>
    <w:rsid w:val="00CC1AF1"/>
    <w:rsid w:val="00CC457B"/>
    <w:rsid w:val="00CC6FF7"/>
    <w:rsid w:val="00CE04CB"/>
    <w:rsid w:val="00CF00C3"/>
    <w:rsid w:val="00CF2047"/>
    <w:rsid w:val="00CF6180"/>
    <w:rsid w:val="00D007F7"/>
    <w:rsid w:val="00D018D8"/>
    <w:rsid w:val="00D02CEF"/>
    <w:rsid w:val="00D02E23"/>
    <w:rsid w:val="00D04920"/>
    <w:rsid w:val="00D20C5B"/>
    <w:rsid w:val="00D23605"/>
    <w:rsid w:val="00D40A24"/>
    <w:rsid w:val="00D41522"/>
    <w:rsid w:val="00D50DFC"/>
    <w:rsid w:val="00D54555"/>
    <w:rsid w:val="00D8227B"/>
    <w:rsid w:val="00DA4186"/>
    <w:rsid w:val="00DB2F4B"/>
    <w:rsid w:val="00DD7B38"/>
    <w:rsid w:val="00DE4865"/>
    <w:rsid w:val="00DE6D11"/>
    <w:rsid w:val="00DE7AB5"/>
    <w:rsid w:val="00DF0C55"/>
    <w:rsid w:val="00DF100E"/>
    <w:rsid w:val="00E03168"/>
    <w:rsid w:val="00E047E1"/>
    <w:rsid w:val="00E119CB"/>
    <w:rsid w:val="00E11CB1"/>
    <w:rsid w:val="00E15480"/>
    <w:rsid w:val="00E17A07"/>
    <w:rsid w:val="00E242F7"/>
    <w:rsid w:val="00E32F62"/>
    <w:rsid w:val="00E37722"/>
    <w:rsid w:val="00E50D0C"/>
    <w:rsid w:val="00E5415B"/>
    <w:rsid w:val="00E57630"/>
    <w:rsid w:val="00E62BAB"/>
    <w:rsid w:val="00E64925"/>
    <w:rsid w:val="00E70790"/>
    <w:rsid w:val="00E75B91"/>
    <w:rsid w:val="00E76ED6"/>
    <w:rsid w:val="00E77567"/>
    <w:rsid w:val="00E926D7"/>
    <w:rsid w:val="00EA0AB5"/>
    <w:rsid w:val="00EA5CD3"/>
    <w:rsid w:val="00EA5E19"/>
    <w:rsid w:val="00EB0D37"/>
    <w:rsid w:val="00EC4C10"/>
    <w:rsid w:val="00EC6ECA"/>
    <w:rsid w:val="00ED5D27"/>
    <w:rsid w:val="00EE63A0"/>
    <w:rsid w:val="00EF2170"/>
    <w:rsid w:val="00EF54CD"/>
    <w:rsid w:val="00F0027E"/>
    <w:rsid w:val="00F16F35"/>
    <w:rsid w:val="00F21293"/>
    <w:rsid w:val="00F23C7E"/>
    <w:rsid w:val="00F311A8"/>
    <w:rsid w:val="00F3709D"/>
    <w:rsid w:val="00F452EC"/>
    <w:rsid w:val="00F61951"/>
    <w:rsid w:val="00F67AB3"/>
    <w:rsid w:val="00F729B8"/>
    <w:rsid w:val="00F75D20"/>
    <w:rsid w:val="00F774B8"/>
    <w:rsid w:val="00F81CA1"/>
    <w:rsid w:val="00F85837"/>
    <w:rsid w:val="00F956F2"/>
    <w:rsid w:val="00F97A95"/>
    <w:rsid w:val="00FA3AE2"/>
    <w:rsid w:val="00FA629D"/>
    <w:rsid w:val="00FA7CE5"/>
    <w:rsid w:val="00FB0A86"/>
    <w:rsid w:val="00FB3F43"/>
    <w:rsid w:val="00FB5A85"/>
    <w:rsid w:val="00FB602F"/>
    <w:rsid w:val="00FB6599"/>
    <w:rsid w:val="00FB68F7"/>
    <w:rsid w:val="00FC2160"/>
    <w:rsid w:val="00FC5F50"/>
    <w:rsid w:val="00FD3051"/>
    <w:rsid w:val="00FF2201"/>
    <w:rsid w:val="01168C03"/>
    <w:rsid w:val="02460D59"/>
    <w:rsid w:val="056542FE"/>
    <w:rsid w:val="0A2F69EE"/>
    <w:rsid w:val="0B44ABA7"/>
    <w:rsid w:val="0BBF1BF4"/>
    <w:rsid w:val="0BFBEA8F"/>
    <w:rsid w:val="0D71823B"/>
    <w:rsid w:val="0DF4321C"/>
    <w:rsid w:val="10D9BA8D"/>
    <w:rsid w:val="1383562B"/>
    <w:rsid w:val="14F9AD99"/>
    <w:rsid w:val="15980D6A"/>
    <w:rsid w:val="16F3F8EC"/>
    <w:rsid w:val="18BD6E28"/>
    <w:rsid w:val="1909D3C0"/>
    <w:rsid w:val="19A17AAB"/>
    <w:rsid w:val="1AF738A6"/>
    <w:rsid w:val="1B705DA5"/>
    <w:rsid w:val="1B82F4CC"/>
    <w:rsid w:val="1B96F9EA"/>
    <w:rsid w:val="1E6DDC14"/>
    <w:rsid w:val="1EC47985"/>
    <w:rsid w:val="1EFAECE5"/>
    <w:rsid w:val="1FFF8480"/>
    <w:rsid w:val="224F78CA"/>
    <w:rsid w:val="22BAFFF6"/>
    <w:rsid w:val="2318AEA2"/>
    <w:rsid w:val="23D58783"/>
    <w:rsid w:val="25EE975C"/>
    <w:rsid w:val="27F8F8B3"/>
    <w:rsid w:val="289E9BC3"/>
    <w:rsid w:val="29F5E0BF"/>
    <w:rsid w:val="2B3B468A"/>
    <w:rsid w:val="2DD3D93D"/>
    <w:rsid w:val="2ECAE664"/>
    <w:rsid w:val="3283AABD"/>
    <w:rsid w:val="331C09EB"/>
    <w:rsid w:val="33E5FF99"/>
    <w:rsid w:val="340776D1"/>
    <w:rsid w:val="3409A478"/>
    <w:rsid w:val="340A8F61"/>
    <w:rsid w:val="34CC84B3"/>
    <w:rsid w:val="389CD725"/>
    <w:rsid w:val="3911A2B0"/>
    <w:rsid w:val="3AA3AFF5"/>
    <w:rsid w:val="3B79CF7C"/>
    <w:rsid w:val="3B91D80B"/>
    <w:rsid w:val="3BB248CC"/>
    <w:rsid w:val="3E62BA88"/>
    <w:rsid w:val="3F63CF7D"/>
    <w:rsid w:val="43403979"/>
    <w:rsid w:val="46718E33"/>
    <w:rsid w:val="4DF8EF26"/>
    <w:rsid w:val="4E0726C8"/>
    <w:rsid w:val="4E2D6C5F"/>
    <w:rsid w:val="4EB33826"/>
    <w:rsid w:val="4EC226D8"/>
    <w:rsid w:val="4ED022AF"/>
    <w:rsid w:val="4FABFBA5"/>
    <w:rsid w:val="54C39ABE"/>
    <w:rsid w:val="55044CDB"/>
    <w:rsid w:val="55F7DC50"/>
    <w:rsid w:val="570D3CF2"/>
    <w:rsid w:val="571049E8"/>
    <w:rsid w:val="5810789B"/>
    <w:rsid w:val="5899255F"/>
    <w:rsid w:val="5B44BD5B"/>
    <w:rsid w:val="5D0E34B8"/>
    <w:rsid w:val="5D1A916B"/>
    <w:rsid w:val="5FCA5CDF"/>
    <w:rsid w:val="60316B30"/>
    <w:rsid w:val="6070EC8D"/>
    <w:rsid w:val="62FF2548"/>
    <w:rsid w:val="6442617B"/>
    <w:rsid w:val="64794A06"/>
    <w:rsid w:val="650D3769"/>
    <w:rsid w:val="6609964E"/>
    <w:rsid w:val="66609DBD"/>
    <w:rsid w:val="66C3B561"/>
    <w:rsid w:val="671A1F49"/>
    <w:rsid w:val="678B1B34"/>
    <w:rsid w:val="6A886321"/>
    <w:rsid w:val="6BB8CD24"/>
    <w:rsid w:val="6C6883D5"/>
    <w:rsid w:val="6EE6CBEB"/>
    <w:rsid w:val="6F66867A"/>
    <w:rsid w:val="70ACDC32"/>
    <w:rsid w:val="730645B8"/>
    <w:rsid w:val="73114185"/>
    <w:rsid w:val="77359A6B"/>
    <w:rsid w:val="77386796"/>
    <w:rsid w:val="777EA40F"/>
    <w:rsid w:val="779F7A6C"/>
    <w:rsid w:val="780EBDEB"/>
    <w:rsid w:val="79638F6C"/>
    <w:rsid w:val="7A259381"/>
    <w:rsid w:val="7EC50209"/>
    <w:rsid w:val="7F8921AC"/>
    <w:rsid w:val="7F8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8E3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1</Pages>
  <Words>388</Words>
  <Characters>2215</Characters>
  <Application>Microsoft Office Word</Application>
  <DocSecurity>4</DocSecurity>
  <Lines>18</Lines>
  <Paragraphs>5</Paragraphs>
  <ScaleCrop>false</ScaleCrop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cp:lastModifiedBy>Guest User</cp:lastModifiedBy>
  <cp:revision>6</cp:revision>
  <cp:lastPrinted>2005-10-11T20:29:00Z</cp:lastPrinted>
  <dcterms:created xsi:type="dcterms:W3CDTF">2025-02-02T23:12:00Z</dcterms:created>
  <dcterms:modified xsi:type="dcterms:W3CDTF">2025-02-02T10:38:00Z</dcterms:modified>
</cp:coreProperties>
</file>